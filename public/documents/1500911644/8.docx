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66" w:rsidRPr="00551A8E" w:rsidRDefault="00551A8E" w:rsidP="00551A8E">
      <w:pPr>
        <w:pStyle w:val="a4"/>
        <w:spacing w:line="240" w:lineRule="auto"/>
        <w:ind w:right="0"/>
        <w:rPr>
          <w:sz w:val="16"/>
          <w:szCs w:val="16"/>
        </w:rPr>
      </w:pPr>
      <w:r w:rsidRPr="00551A8E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75383" wp14:editId="5CEB7997">
                <wp:simplePos x="0" y="0"/>
                <wp:positionH relativeFrom="column">
                  <wp:posOffset>3810</wp:posOffset>
                </wp:positionH>
                <wp:positionV relativeFrom="margin">
                  <wp:align>top</wp:align>
                </wp:positionV>
                <wp:extent cx="5904000" cy="5400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 w:val="0"/>
                                <w:noProof/>
                                <w:sz w:val="72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Автор"/>
                              <w:tag w:val=""/>
                              <w:id w:val="1055503015"/>
                              <w:placeholder>
                                <w:docPart w:val="A3CA477DA4524B7BB4E21FDE8E4C4BB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51A8E" w:rsidRPr="00551A8E" w:rsidRDefault="00551A8E" w:rsidP="00551A8E">
                                <w:pPr>
                                  <w:pStyle w:val="a4"/>
                                  <w:jc w:val="center"/>
                                  <w:rPr>
                                    <w:caps w:val="0"/>
                                    <w:noProof/>
                                    <w:sz w:val="72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551A8E">
                                  <w:rPr>
                                    <w:caps w:val="0"/>
                                    <w:noProof/>
                                    <w:sz w:val="72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Shokhrukh Shomakhmudov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7538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.3pt;margin-top:0;width:464.9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" filled="f" stroked="f">
                <v:textbox>
                  <w:txbxContent>
                    <w:sdt>
                      <w:sdtPr>
                        <w:rPr>
                          <w:caps w:val="0"/>
                          <w:noProof/>
                          <w:sz w:val="72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alias w:val="Автор"/>
                        <w:tag w:val=""/>
                        <w:id w:val="1055503015"/>
                        <w:placeholder>
                          <w:docPart w:val="A3CA477DA4524B7BB4E21FDE8E4C4BB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51A8E" w:rsidRPr="00551A8E" w:rsidRDefault="00551A8E" w:rsidP="00551A8E">
                          <w:pPr>
                            <w:pStyle w:val="a4"/>
                            <w:jc w:val="center"/>
                            <w:rPr>
                              <w:caps w:val="0"/>
                              <w:noProof/>
                              <w:sz w:val="72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51A8E">
                            <w:rPr>
                              <w:caps w:val="0"/>
                              <w:noProof/>
                              <w:sz w:val="72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Shokhrukh Shomakhmudov</w:t>
                          </w:r>
                        </w:p>
                      </w:sdtContent>
                    </w:sdt>
                  </w:txbxContent>
                </v:textbox>
                <w10:wrap type="square" anchory="margin"/>
              </v:shape>
            </w:pict>
          </mc:Fallback>
        </mc:AlternateConten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3"/>
        <w:gridCol w:w="530"/>
        <w:gridCol w:w="8005"/>
        <w:gridCol w:w="191"/>
      </w:tblGrid>
      <w:tr w:rsidR="00B0529F" w:rsidRPr="00D404D3" w:rsidTr="000C4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"/>
        </w:trPr>
        <w:tc>
          <w:tcPr>
            <w:tcW w:w="311" w:type="pct"/>
            <w:gridSpan w:val="2"/>
          </w:tcPr>
          <w:p w:rsidR="00C63F66" w:rsidRPr="00D404D3" w:rsidRDefault="00C63F66" w:rsidP="00BA0110">
            <w:pPr>
              <w:spacing w:after="0"/>
              <w:ind w:right="0"/>
              <w:rPr>
                <w:lang w:val="ru-RU"/>
              </w:rPr>
            </w:pPr>
          </w:p>
        </w:tc>
        <w:tc>
          <w:tcPr>
            <w:tcW w:w="4689" w:type="pct"/>
            <w:gridSpan w:val="2"/>
          </w:tcPr>
          <w:p w:rsidR="00C63F66" w:rsidRPr="00D404D3" w:rsidRDefault="00C63F66" w:rsidP="00BA0110">
            <w:pPr>
              <w:spacing w:after="0"/>
              <w:ind w:right="0"/>
              <w:rPr>
                <w:lang w:val="ru-RU"/>
              </w:rPr>
            </w:pPr>
          </w:p>
        </w:tc>
      </w:tr>
      <w:tr w:rsidR="00B0529F" w:rsidRPr="000C4C34" w:rsidTr="000C4C34">
        <w:trPr>
          <w:gridAfter w:val="1"/>
          <w:wAfter w:w="109" w:type="pct"/>
          <w:trHeight w:val="17"/>
        </w:trPr>
        <w:tc>
          <w:tcPr>
            <w:tcW w:w="8" w:type="pct"/>
          </w:tcPr>
          <w:p w:rsidR="00C63F66" w:rsidRPr="000C4C34" w:rsidRDefault="00C63F66" w:rsidP="00BA0110">
            <w:pPr>
              <w:spacing w:after="0"/>
              <w:ind w:right="0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pct"/>
            <w:gridSpan w:val="2"/>
          </w:tcPr>
          <w:p w:rsidR="00B0529F" w:rsidRPr="000C4C34" w:rsidRDefault="000C4C34" w:rsidP="00BA0110">
            <w:pPr>
              <w:pStyle w:val="af1"/>
              <w:spacing w:after="0"/>
              <w:ind w:right="0" w:firstLin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9, 8</w:t>
            </w:r>
            <w:r w:rsidR="00551A8E" w:rsidRPr="000C4C34">
              <w:rPr>
                <w:sz w:val="24"/>
                <w:szCs w:val="24"/>
              </w:rPr>
              <w:t xml:space="preserve">-Kurgancha </w:t>
            </w:r>
            <w:r w:rsidR="00B0529F" w:rsidRPr="000C4C34">
              <w:rPr>
                <w:sz w:val="24"/>
                <w:szCs w:val="24"/>
              </w:rPr>
              <w:t>St.,</w:t>
            </w:r>
            <w:r w:rsidR="00551A8E" w:rsidRPr="000C4C34">
              <w:rPr>
                <w:sz w:val="24"/>
                <w:szCs w:val="24"/>
              </w:rPr>
              <w:t xml:space="preserve"> Tashkent, 100042</w:t>
            </w:r>
            <w:r w:rsidR="00426B9E" w:rsidRPr="000C4C34">
              <w:rPr>
                <w:sz w:val="24"/>
                <w:szCs w:val="24"/>
              </w:rPr>
              <w:t> </w:t>
            </w:r>
            <w:r w:rsidR="00B0529F" w:rsidRPr="000C4C34">
              <w:rPr>
                <w:color w:val="A6A6A6" w:themeColor="background1" w:themeShade="A6"/>
                <w:sz w:val="24"/>
                <w:szCs w:val="24"/>
              </w:rPr>
              <w:t>|</w:t>
            </w:r>
            <w:r w:rsidR="00B0529F" w:rsidRPr="000C4C34">
              <w:rPr>
                <w:sz w:val="24"/>
                <w:szCs w:val="24"/>
              </w:rPr>
              <w:t> 998</w:t>
            </w:r>
            <w:r w:rsidR="00551A8E" w:rsidRPr="000C4C34">
              <w:rPr>
                <w:sz w:val="24"/>
                <w:szCs w:val="24"/>
              </w:rPr>
              <w:t>-</w:t>
            </w:r>
            <w:r w:rsidR="00B0529F" w:rsidRPr="000C4C34">
              <w:rPr>
                <w:sz w:val="24"/>
                <w:szCs w:val="24"/>
              </w:rPr>
              <w:t>90-808-24-43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426B9E" w:rsidRPr="000C4C34">
              <w:rPr>
                <w:color w:val="A6A6A6" w:themeColor="background1" w:themeShade="A6"/>
                <w:sz w:val="24"/>
                <w:szCs w:val="24"/>
              </w:rPr>
              <w:t>|</w:t>
            </w:r>
            <w:r w:rsidR="00426B9E" w:rsidRPr="000C4C34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 w:rsidR="00551A8E" w:rsidRPr="000C4C34">
                <w:rPr>
                  <w:rStyle w:val="af4"/>
                  <w:sz w:val="24"/>
                  <w:szCs w:val="24"/>
                </w:rPr>
                <w:t>shohrux.shomaxmudov@gmail.com</w:t>
              </w:r>
            </w:hyperlink>
          </w:p>
        </w:tc>
      </w:tr>
      <w:tr w:rsidR="00C0226B" w:rsidRPr="000C4C34" w:rsidTr="000C4C34">
        <w:trPr>
          <w:gridAfter w:val="1"/>
          <w:wAfter w:w="109" w:type="pct"/>
          <w:trHeight w:val="17"/>
        </w:trPr>
        <w:tc>
          <w:tcPr>
            <w:tcW w:w="8" w:type="pct"/>
          </w:tcPr>
          <w:p w:rsidR="00C0226B" w:rsidRPr="000C4C34" w:rsidRDefault="00C0226B" w:rsidP="00BA0110">
            <w:pPr>
              <w:spacing w:after="0"/>
              <w:ind w:right="0"/>
              <w:rPr>
                <w:sz w:val="24"/>
                <w:szCs w:val="24"/>
              </w:rPr>
            </w:pPr>
          </w:p>
        </w:tc>
        <w:tc>
          <w:tcPr>
            <w:tcW w:w="4883" w:type="pct"/>
            <w:gridSpan w:val="2"/>
          </w:tcPr>
          <w:p w:rsidR="00C0226B" w:rsidRPr="000C4C34" w:rsidRDefault="00C0226B" w:rsidP="00BA0110">
            <w:pPr>
              <w:pStyle w:val="af1"/>
              <w:spacing w:after="0"/>
              <w:ind w:right="0" w:firstLine="2"/>
              <w:jc w:val="center"/>
              <w:rPr>
                <w:sz w:val="24"/>
                <w:szCs w:val="24"/>
              </w:rPr>
            </w:pPr>
            <w:hyperlink r:id="rId10" w:history="1">
              <w:r w:rsidRPr="000C4C34">
                <w:rPr>
                  <w:rStyle w:val="af4"/>
                  <w:sz w:val="24"/>
                  <w:szCs w:val="24"/>
                </w:rPr>
                <w:t>sho</w:t>
              </w:r>
              <w:r w:rsidRPr="000C4C34">
                <w:rPr>
                  <w:rStyle w:val="af4"/>
                  <w:sz w:val="24"/>
                  <w:szCs w:val="24"/>
                </w:rPr>
                <w:t>x</w:t>
              </w:r>
              <w:r w:rsidRPr="000C4C34">
                <w:rPr>
                  <w:rStyle w:val="af4"/>
                  <w:sz w:val="24"/>
                  <w:szCs w:val="24"/>
                </w:rPr>
                <w:t>ruxsite.c</w:t>
              </w:r>
              <w:r w:rsidRPr="000C4C34">
                <w:rPr>
                  <w:rStyle w:val="af4"/>
                  <w:sz w:val="24"/>
                  <w:szCs w:val="24"/>
                </w:rPr>
                <w:t>o</w:t>
              </w:r>
              <w:r w:rsidRPr="000C4C34">
                <w:rPr>
                  <w:rStyle w:val="af4"/>
                  <w:sz w:val="24"/>
                  <w:szCs w:val="24"/>
                </w:rPr>
                <w:t>m</w:t>
              </w:r>
            </w:hyperlink>
          </w:p>
        </w:tc>
      </w:tr>
    </w:tbl>
    <w:p w:rsidR="00C63F66" w:rsidRPr="000C4C34" w:rsidRDefault="00D45CE6">
      <w:pPr>
        <w:pStyle w:val="a7"/>
        <w:rPr>
          <w:b/>
          <w:sz w:val="24"/>
          <w:szCs w:val="24"/>
        </w:rPr>
      </w:pPr>
      <w:r w:rsidRPr="000C4C34">
        <w:rPr>
          <w:b/>
          <w:sz w:val="24"/>
          <w:szCs w:val="24"/>
        </w:rPr>
        <w:t>objective</w:t>
      </w:r>
    </w:p>
    <w:tbl>
      <w:tblPr>
        <w:tblStyle w:val="ResumeTable"/>
        <w:tblW w:w="4916" w:type="pct"/>
        <w:tblLook w:val="04A0" w:firstRow="1" w:lastRow="0" w:firstColumn="1" w:lastColumn="0" w:noHBand="0" w:noVBand="1"/>
        <w:tblDescription w:val="Summary"/>
      </w:tblPr>
      <w:tblGrid>
        <w:gridCol w:w="1603"/>
        <w:gridCol w:w="6989"/>
      </w:tblGrid>
      <w:tr w:rsidR="00C63F66" w:rsidRPr="000C4C34" w:rsidTr="00AD4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"/>
        </w:trPr>
        <w:tc>
          <w:tcPr>
            <w:tcW w:w="933" w:type="pct"/>
          </w:tcPr>
          <w:p w:rsidR="00C63F66" w:rsidRPr="000C4C34" w:rsidRDefault="00C63F66">
            <w:pPr>
              <w:rPr>
                <w:sz w:val="24"/>
                <w:szCs w:val="24"/>
              </w:rPr>
            </w:pPr>
          </w:p>
        </w:tc>
        <w:tc>
          <w:tcPr>
            <w:tcW w:w="4067" w:type="pct"/>
          </w:tcPr>
          <w:p w:rsidR="00C63F66" w:rsidRPr="000C4C34" w:rsidRDefault="00C63F66">
            <w:pPr>
              <w:rPr>
                <w:sz w:val="24"/>
                <w:szCs w:val="24"/>
              </w:rPr>
            </w:pPr>
          </w:p>
        </w:tc>
      </w:tr>
      <w:tr w:rsidR="00C63F66" w:rsidRPr="000C4C34" w:rsidTr="00AD4D64">
        <w:trPr>
          <w:trHeight w:val="1252"/>
        </w:trPr>
        <w:tc>
          <w:tcPr>
            <w:tcW w:w="933" w:type="pct"/>
          </w:tcPr>
          <w:p w:rsidR="00C63F66" w:rsidRPr="000C4C34" w:rsidRDefault="00C63F66">
            <w:pPr>
              <w:rPr>
                <w:sz w:val="24"/>
                <w:szCs w:val="24"/>
              </w:rPr>
            </w:pPr>
          </w:p>
        </w:tc>
        <w:tc>
          <w:tcPr>
            <w:tcW w:w="4067" w:type="pct"/>
          </w:tcPr>
          <w:p w:rsidR="00C63F66" w:rsidRPr="000C4C34" w:rsidRDefault="00CD7B86">
            <w:pPr>
              <w:rPr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>D</w:t>
            </w:r>
            <w:r w:rsidR="00F843E2" w:rsidRPr="000C4C34">
              <w:rPr>
                <w:sz w:val="24"/>
                <w:szCs w:val="24"/>
              </w:rPr>
              <w:t>ynamic</w:t>
            </w:r>
            <w:r w:rsidRPr="000C4C34">
              <w:rPr>
                <w:sz w:val="24"/>
                <w:szCs w:val="24"/>
              </w:rPr>
              <w:t xml:space="preserve"> </w:t>
            </w:r>
            <w:r w:rsidR="00F843E2" w:rsidRPr="000C4C34">
              <w:rPr>
                <w:sz w:val="24"/>
                <w:szCs w:val="24"/>
              </w:rPr>
              <w:t xml:space="preserve">and dedicated </w:t>
            </w:r>
            <w:r w:rsidRPr="000C4C34">
              <w:rPr>
                <w:sz w:val="24"/>
                <w:szCs w:val="24"/>
              </w:rPr>
              <w:t xml:space="preserve">professional web developer </w:t>
            </w:r>
            <w:r w:rsidR="00F843E2" w:rsidRPr="000C4C34">
              <w:rPr>
                <w:sz w:val="24"/>
                <w:szCs w:val="24"/>
              </w:rPr>
              <w:t>offering advanced knowledge</w:t>
            </w:r>
            <w:r w:rsidR="001924FB" w:rsidRPr="000C4C34">
              <w:rPr>
                <w:sz w:val="24"/>
                <w:szCs w:val="24"/>
              </w:rPr>
              <w:t xml:space="preserve"> of C# and Java, as well as extensive experience with ASP.Net MVC</w:t>
            </w:r>
            <w:r w:rsidR="00F843E2" w:rsidRPr="000C4C34">
              <w:rPr>
                <w:sz w:val="24"/>
                <w:szCs w:val="24"/>
              </w:rPr>
              <w:t xml:space="preserve"> </w:t>
            </w:r>
            <w:r w:rsidRPr="000C4C34">
              <w:rPr>
                <w:sz w:val="24"/>
                <w:szCs w:val="24"/>
              </w:rPr>
              <w:t xml:space="preserve">seeking Software Engineering work at </w:t>
            </w:r>
            <w:r w:rsidR="00F843E2" w:rsidRPr="000C4C34">
              <w:rPr>
                <w:noProof/>
                <w:sz w:val="24"/>
                <w:szCs w:val="24"/>
              </w:rPr>
              <w:t>DataSite Uz</w:t>
            </w:r>
            <w:r w:rsidR="00F843E2" w:rsidRPr="000C4C34">
              <w:rPr>
                <w:sz w:val="24"/>
                <w:szCs w:val="24"/>
              </w:rPr>
              <w:t xml:space="preserve"> Company </w:t>
            </w:r>
            <w:r w:rsidR="001924FB" w:rsidRPr="000C4C34">
              <w:rPr>
                <w:sz w:val="24"/>
                <w:szCs w:val="24"/>
              </w:rPr>
              <w:t xml:space="preserve">in order to </w:t>
            </w:r>
            <w:r w:rsidR="00D45CE6" w:rsidRPr="000C4C34">
              <w:rPr>
                <w:sz w:val="24"/>
                <w:szCs w:val="24"/>
              </w:rPr>
              <w:t>contribute acquired abilities to the organization and achieve software engineering goals</w:t>
            </w:r>
          </w:p>
        </w:tc>
      </w:tr>
    </w:tbl>
    <w:p w:rsidR="00C63F66" w:rsidRPr="000C4C34" w:rsidRDefault="00DE5242">
      <w:pPr>
        <w:pStyle w:val="a7"/>
        <w:rPr>
          <w:b/>
          <w:sz w:val="24"/>
          <w:szCs w:val="24"/>
        </w:rPr>
      </w:pPr>
      <w:r w:rsidRPr="000C4C34">
        <w:rPr>
          <w:b/>
          <w:sz w:val="24"/>
          <w:szCs w:val="24"/>
        </w:rPr>
        <w:t>skills</w:t>
      </w:r>
    </w:p>
    <w:tbl>
      <w:tblPr>
        <w:tblStyle w:val="ResumeTable"/>
        <w:tblW w:w="4999" w:type="pct"/>
        <w:tblLook w:val="04A0" w:firstRow="1" w:lastRow="0" w:firstColumn="1" w:lastColumn="0" w:noHBand="0" w:noVBand="1"/>
        <w:tblDescription w:val="Skills"/>
      </w:tblPr>
      <w:tblGrid>
        <w:gridCol w:w="1594"/>
        <w:gridCol w:w="7143"/>
      </w:tblGrid>
      <w:tr w:rsidR="00C63F66" w:rsidRPr="000C4C34" w:rsidTr="007B5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2" w:type="pct"/>
          </w:tcPr>
          <w:p w:rsidR="00C63F66" w:rsidRPr="000C4C34" w:rsidRDefault="00C63F66">
            <w:pPr>
              <w:rPr>
                <w:sz w:val="24"/>
                <w:szCs w:val="24"/>
              </w:rPr>
            </w:pPr>
          </w:p>
        </w:tc>
        <w:tc>
          <w:tcPr>
            <w:tcW w:w="4088" w:type="pct"/>
          </w:tcPr>
          <w:p w:rsidR="00C63F66" w:rsidRPr="000C4C34" w:rsidRDefault="00C63F66">
            <w:pPr>
              <w:rPr>
                <w:sz w:val="24"/>
                <w:szCs w:val="24"/>
              </w:rPr>
            </w:pPr>
          </w:p>
        </w:tc>
      </w:tr>
      <w:tr w:rsidR="00C63F66" w:rsidRPr="000C4C34" w:rsidTr="007B5048">
        <w:tc>
          <w:tcPr>
            <w:tcW w:w="912" w:type="pct"/>
          </w:tcPr>
          <w:p w:rsidR="00C63F66" w:rsidRPr="000C4C34" w:rsidRDefault="00C63F66">
            <w:pPr>
              <w:rPr>
                <w:sz w:val="24"/>
                <w:szCs w:val="24"/>
              </w:rPr>
            </w:pPr>
          </w:p>
        </w:tc>
        <w:tc>
          <w:tcPr>
            <w:tcW w:w="4088" w:type="pct"/>
          </w:tcPr>
          <w:p w:rsidR="00C63F66" w:rsidRPr="000C4C34" w:rsidRDefault="000C4C34" w:rsidP="00F74C5F">
            <w:pPr>
              <w:pStyle w:val="a8"/>
              <w:spacing w:after="0"/>
              <w:ind w:left="227" w:right="0"/>
              <w:rPr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 xml:space="preserve">  </w:t>
            </w:r>
            <w:r w:rsidR="000019BE" w:rsidRPr="000C4C34">
              <w:rPr>
                <w:sz w:val="24"/>
                <w:szCs w:val="24"/>
              </w:rPr>
              <w:t>Programming Languages</w:t>
            </w:r>
          </w:p>
          <w:p w:rsidR="00743796" w:rsidRPr="000C4C34" w:rsidRDefault="000019BE" w:rsidP="00F74C5F">
            <w:pPr>
              <w:pStyle w:val="a"/>
              <w:numPr>
                <w:ilvl w:val="0"/>
                <w:numId w:val="8"/>
              </w:numPr>
              <w:spacing w:after="0"/>
              <w:ind w:right="0"/>
              <w:rPr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>Advanced knowledge of C and C++</w:t>
            </w:r>
            <w:r w:rsidR="00743796" w:rsidRPr="000C4C34">
              <w:rPr>
                <w:sz w:val="24"/>
                <w:szCs w:val="24"/>
              </w:rPr>
              <w:t xml:space="preserve">, </w:t>
            </w:r>
            <w:r w:rsidRPr="000C4C34">
              <w:rPr>
                <w:sz w:val="24"/>
                <w:szCs w:val="24"/>
              </w:rPr>
              <w:t>C# development</w:t>
            </w:r>
            <w:r w:rsidR="00743796" w:rsidRPr="000C4C34">
              <w:rPr>
                <w:sz w:val="24"/>
                <w:szCs w:val="24"/>
              </w:rPr>
              <w:t xml:space="preserve">, </w:t>
            </w:r>
            <w:r w:rsidRPr="000C4C34">
              <w:rPr>
                <w:noProof/>
                <w:sz w:val="24"/>
                <w:szCs w:val="24"/>
              </w:rPr>
              <w:t>Java (JavaFx) specialist</w:t>
            </w:r>
            <w:r w:rsidR="00743796" w:rsidRPr="000C4C34">
              <w:rPr>
                <w:noProof/>
                <w:sz w:val="24"/>
                <w:szCs w:val="24"/>
              </w:rPr>
              <w:t>, HTML, CSS</w:t>
            </w:r>
          </w:p>
        </w:tc>
      </w:tr>
      <w:sdt>
        <w:sdtPr>
          <w:rPr>
            <w:sz w:val="24"/>
            <w:szCs w:val="24"/>
            <w:lang w:val="ru-RU"/>
          </w:rPr>
          <w:id w:val="1857463929"/>
        </w:sdtPr>
        <w:sdtEndPr/>
        <w:sdtContent>
          <w:sdt>
            <w:sdtPr>
              <w:rPr>
                <w:sz w:val="24"/>
                <w:szCs w:val="24"/>
                <w:lang w:val="ru-RU"/>
              </w:rPr>
              <w:id w:val="2011181661"/>
              <w:placeholder>
                <w:docPart w:val="C7A62846CDB44A96A481F7A71C502CF1"/>
              </w:placeholder>
            </w:sdtPr>
            <w:sdtEndPr/>
            <w:sdtContent>
              <w:tr w:rsidR="00C63F66" w:rsidRPr="000C4C34" w:rsidTr="007B5048">
                <w:tc>
                  <w:tcPr>
                    <w:tcW w:w="912" w:type="pct"/>
                  </w:tcPr>
                  <w:p w:rsidR="00C63F66" w:rsidRPr="000C4C34" w:rsidRDefault="00C63F66">
                    <w:pPr>
                      <w:rPr>
                        <w:sz w:val="24"/>
                        <w:szCs w:val="24"/>
                        <w:lang w:val="ru-RU"/>
                      </w:rPr>
                    </w:pPr>
                  </w:p>
                </w:tc>
                <w:tc>
                  <w:tcPr>
                    <w:tcW w:w="4088" w:type="pct"/>
                  </w:tcPr>
                  <w:p w:rsidR="00C63F66" w:rsidRPr="000C4C34" w:rsidRDefault="000C4C34" w:rsidP="00F74C5F">
                    <w:pPr>
                      <w:pStyle w:val="a8"/>
                      <w:spacing w:after="0"/>
                      <w:ind w:left="227" w:right="0"/>
                      <w:rPr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 xml:space="preserve">  </w:t>
                    </w:r>
                    <w:r w:rsidR="000019BE" w:rsidRPr="000C4C34">
                      <w:rPr>
                        <w:sz w:val="24"/>
                        <w:szCs w:val="24"/>
                      </w:rPr>
                      <w:t>Platforms:</w:t>
                    </w:r>
                  </w:p>
                  <w:p w:rsidR="00C63F66" w:rsidRPr="000C4C34" w:rsidRDefault="000019BE" w:rsidP="00F74C5F">
                    <w:pPr>
                      <w:pStyle w:val="a"/>
                      <w:numPr>
                        <w:ilvl w:val="0"/>
                        <w:numId w:val="8"/>
                      </w:numPr>
                      <w:spacing w:after="0"/>
                      <w:ind w:right="0"/>
                      <w:rPr>
                        <w:sz w:val="24"/>
                        <w:szCs w:val="24"/>
                        <w:lang w:val="ru-RU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>Unix/Linux, Windows</w:t>
                    </w:r>
                  </w:p>
                </w:tc>
              </w:tr>
            </w:sdtContent>
          </w:sdt>
        </w:sdtContent>
      </w:sdt>
      <w:sdt>
        <w:sdtPr>
          <w:rPr>
            <w:sz w:val="24"/>
            <w:szCs w:val="24"/>
            <w:lang w:val="ru-RU"/>
          </w:rPr>
          <w:id w:val="1806344277"/>
        </w:sdtPr>
        <w:sdtContent>
          <w:sdt>
            <w:sdtPr>
              <w:rPr>
                <w:sz w:val="24"/>
                <w:szCs w:val="24"/>
                <w:lang w:val="ru-RU"/>
              </w:rPr>
              <w:id w:val="827793210"/>
              <w:placeholder>
                <w:docPart w:val="84584505F1984036BCEDEE8289D020F9"/>
              </w:placeholder>
            </w:sdtPr>
            <w:sdtContent>
              <w:tr w:rsidR="000019BE" w:rsidRPr="000C4C34" w:rsidTr="007B5048">
                <w:tc>
                  <w:tcPr>
                    <w:tcW w:w="912" w:type="pct"/>
                  </w:tcPr>
                  <w:p w:rsidR="000019BE" w:rsidRPr="000C4C34" w:rsidRDefault="000019BE" w:rsidP="000019BE">
                    <w:pPr>
                      <w:rPr>
                        <w:sz w:val="24"/>
                        <w:szCs w:val="24"/>
                        <w:lang w:val="ru-RU"/>
                      </w:rPr>
                    </w:pPr>
                  </w:p>
                </w:tc>
                <w:tc>
                  <w:tcPr>
                    <w:tcW w:w="4088" w:type="pct"/>
                  </w:tcPr>
                  <w:p w:rsidR="000019BE" w:rsidRPr="000C4C34" w:rsidRDefault="000C4C34" w:rsidP="00F74C5F">
                    <w:pPr>
                      <w:pStyle w:val="a8"/>
                      <w:spacing w:after="0"/>
                      <w:ind w:left="227" w:right="0"/>
                      <w:rPr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 xml:space="preserve">  </w:t>
                    </w:r>
                    <w:r w:rsidR="00F70BF0" w:rsidRPr="000C4C34">
                      <w:rPr>
                        <w:sz w:val="24"/>
                        <w:szCs w:val="24"/>
                      </w:rPr>
                      <w:t>Databases</w:t>
                    </w:r>
                    <w:r w:rsidR="000019BE" w:rsidRPr="000C4C34">
                      <w:rPr>
                        <w:sz w:val="24"/>
                        <w:szCs w:val="24"/>
                      </w:rPr>
                      <w:t>:</w:t>
                    </w:r>
                  </w:p>
                  <w:p w:rsidR="000019BE" w:rsidRPr="000C4C34" w:rsidRDefault="00743796" w:rsidP="005D33D2">
                    <w:pPr>
                      <w:pStyle w:val="a"/>
                      <w:numPr>
                        <w:ilvl w:val="0"/>
                        <w:numId w:val="8"/>
                      </w:numPr>
                      <w:spacing w:after="0"/>
                      <w:ind w:right="0"/>
                      <w:rPr>
                        <w:sz w:val="24"/>
                        <w:szCs w:val="24"/>
                        <w:lang w:val="ru-RU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>SQL, JDBC, MySQL</w:t>
                    </w:r>
                  </w:p>
                </w:tc>
              </w:tr>
            </w:sdtContent>
          </w:sdt>
        </w:sdtContent>
      </w:sdt>
      <w:sdt>
        <w:sdtPr>
          <w:rPr>
            <w:sz w:val="24"/>
            <w:szCs w:val="24"/>
            <w:lang w:val="ru-RU"/>
          </w:rPr>
          <w:id w:val="-1394115128"/>
        </w:sdtPr>
        <w:sdtContent>
          <w:sdt>
            <w:sdtPr>
              <w:rPr>
                <w:sz w:val="24"/>
                <w:szCs w:val="24"/>
                <w:lang w:val="ru-RU"/>
              </w:rPr>
              <w:id w:val="-1007756256"/>
              <w:placeholder>
                <w:docPart w:val="34BF0CF8E1014612BF34F54EDB71F26C"/>
              </w:placeholder>
            </w:sdtPr>
            <w:sdtContent>
              <w:tr w:rsidR="007B5048" w:rsidRPr="000C4C34" w:rsidTr="007B5048">
                <w:tc>
                  <w:tcPr>
                    <w:tcW w:w="912" w:type="pct"/>
                  </w:tcPr>
                  <w:p w:rsidR="007B5048" w:rsidRPr="000C4C34" w:rsidRDefault="007B5048" w:rsidP="007B5048">
                    <w:pPr>
                      <w:rPr>
                        <w:sz w:val="24"/>
                        <w:szCs w:val="24"/>
                        <w:lang w:val="ru-RU"/>
                      </w:rPr>
                    </w:pPr>
                  </w:p>
                </w:tc>
                <w:tc>
                  <w:tcPr>
                    <w:tcW w:w="4088" w:type="pct"/>
                  </w:tcPr>
                  <w:p w:rsidR="007B5048" w:rsidRPr="000C4C34" w:rsidRDefault="000C4C34" w:rsidP="000C4C34">
                    <w:pPr>
                      <w:pStyle w:val="a8"/>
                      <w:spacing w:after="0"/>
                      <w:ind w:left="227" w:right="0"/>
                      <w:rPr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 xml:space="preserve">  </w:t>
                    </w:r>
                    <w:r w:rsidR="007B5048" w:rsidRPr="000C4C34">
                      <w:rPr>
                        <w:sz w:val="24"/>
                        <w:szCs w:val="24"/>
                      </w:rPr>
                      <w:t>Other skills</w:t>
                    </w:r>
                    <w:r w:rsidR="007B5048" w:rsidRPr="000C4C34">
                      <w:rPr>
                        <w:sz w:val="24"/>
                        <w:szCs w:val="24"/>
                      </w:rPr>
                      <w:t>:</w:t>
                    </w:r>
                  </w:p>
                  <w:p w:rsidR="007B5048" w:rsidRPr="000C4C34" w:rsidRDefault="007B5048" w:rsidP="005D33D2">
                    <w:pPr>
                      <w:pStyle w:val="a"/>
                      <w:numPr>
                        <w:ilvl w:val="0"/>
                        <w:numId w:val="8"/>
                      </w:numPr>
                      <w:spacing w:after="0"/>
                      <w:ind w:right="0"/>
                      <w:rPr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>Fluent in English, Russian, Uzbek</w:t>
                    </w:r>
                  </w:p>
                </w:tc>
              </w:tr>
            </w:sdtContent>
          </w:sdt>
        </w:sdtContent>
      </w:sdt>
    </w:tbl>
    <w:p w:rsidR="00C63F66" w:rsidRPr="000C4C34" w:rsidRDefault="00D45CE6">
      <w:pPr>
        <w:pStyle w:val="a7"/>
        <w:rPr>
          <w:b/>
          <w:sz w:val="24"/>
          <w:szCs w:val="24"/>
        </w:rPr>
      </w:pPr>
      <w:r w:rsidRPr="000C4C34">
        <w:rPr>
          <w:b/>
          <w:sz w:val="24"/>
          <w:szCs w:val="24"/>
        </w:rPr>
        <w:t>work history</w:t>
      </w:r>
    </w:p>
    <w:tbl>
      <w:tblPr>
        <w:tblStyle w:val="ResumeTable"/>
        <w:tblW w:w="5315" w:type="pct"/>
        <w:tblInd w:w="-284" w:type="dxa"/>
        <w:tblLook w:val="04A0" w:firstRow="1" w:lastRow="0" w:firstColumn="1" w:lastColumn="0" w:noHBand="0" w:noVBand="1"/>
        <w:tblDescription w:val="Experience"/>
      </w:tblPr>
      <w:tblGrid>
        <w:gridCol w:w="2127"/>
        <w:gridCol w:w="7163"/>
      </w:tblGrid>
      <w:tr w:rsidR="00C63F66" w:rsidRPr="000C4C34" w:rsidTr="000C4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"/>
        </w:trPr>
        <w:tc>
          <w:tcPr>
            <w:tcW w:w="1145" w:type="pct"/>
          </w:tcPr>
          <w:p w:rsidR="00C63F66" w:rsidRPr="000C4C34" w:rsidRDefault="00C63F66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55" w:type="pct"/>
          </w:tcPr>
          <w:p w:rsidR="00C63F66" w:rsidRPr="000C4C34" w:rsidRDefault="00C63F66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C63F66" w:rsidRPr="000C4C34" w:rsidTr="000C4C34">
        <w:trPr>
          <w:trHeight w:val="220"/>
        </w:trPr>
        <w:tc>
          <w:tcPr>
            <w:tcW w:w="1145" w:type="pct"/>
          </w:tcPr>
          <w:p w:rsidR="00C63F66" w:rsidRPr="000C4C34" w:rsidRDefault="00D45CE6" w:rsidP="00F74C5F">
            <w:pPr>
              <w:pStyle w:val="ae"/>
              <w:tabs>
                <w:tab w:val="left" w:pos="982"/>
              </w:tabs>
              <w:ind w:right="-563"/>
              <w:rPr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>June</w:t>
            </w:r>
            <w:r w:rsidR="00E973A6" w:rsidRPr="000C4C34">
              <w:rPr>
                <w:sz w:val="24"/>
                <w:szCs w:val="24"/>
              </w:rPr>
              <w:t xml:space="preserve"> 2016 </w:t>
            </w:r>
            <w:r w:rsidR="007B5048" w:rsidRPr="000C4C34">
              <w:rPr>
                <w:sz w:val="24"/>
                <w:szCs w:val="24"/>
              </w:rPr>
              <w:t>– Dec 2016</w:t>
            </w:r>
          </w:p>
        </w:tc>
        <w:tc>
          <w:tcPr>
            <w:tcW w:w="3855" w:type="pct"/>
          </w:tcPr>
          <w:p w:rsidR="00E973A6" w:rsidRPr="000C4C34" w:rsidRDefault="00E973A6" w:rsidP="00F74C5F">
            <w:pPr>
              <w:pStyle w:val="a8"/>
              <w:ind w:left="421" w:firstLine="142"/>
              <w:rPr>
                <w:iCs/>
                <w:color w:val="404040" w:themeColor="text1" w:themeTint="BF"/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>Web Developer, </w:t>
            </w:r>
            <w:r w:rsidRPr="000C4C34">
              <w:rPr>
                <w:rStyle w:val="af0"/>
                <w:sz w:val="24"/>
                <w:szCs w:val="24"/>
              </w:rPr>
              <w:t xml:space="preserve">Faktura.uz, </w:t>
            </w:r>
            <w:r w:rsidRPr="000C4C34">
              <w:rPr>
                <w:rStyle w:val="af0"/>
                <w:noProof/>
                <w:sz w:val="24"/>
                <w:szCs w:val="24"/>
              </w:rPr>
              <w:t>To’lqin Yakubovich</w:t>
            </w:r>
            <w:r w:rsidRPr="000C4C34">
              <w:rPr>
                <w:rStyle w:val="af0"/>
                <w:sz w:val="24"/>
                <w:szCs w:val="24"/>
              </w:rPr>
              <w:t xml:space="preserve"> </w:t>
            </w:r>
          </w:p>
          <w:p w:rsidR="00E973A6" w:rsidRPr="000C4C34" w:rsidRDefault="00E973A6" w:rsidP="000C4C34">
            <w:pPr>
              <w:pStyle w:val="af7"/>
              <w:numPr>
                <w:ilvl w:val="2"/>
                <w:numId w:val="6"/>
              </w:numPr>
              <w:spacing w:before="240" w:after="120" w:line="360" w:lineRule="auto"/>
              <w:ind w:left="580" w:right="0" w:hanging="580"/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</w:pPr>
            <w:r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>Built several real web applications using ASP.Net MVC C#</w:t>
            </w:r>
          </w:p>
          <w:p w:rsidR="00ED3ADD" w:rsidRPr="000C4C34" w:rsidRDefault="00E973A6" w:rsidP="000C4C34">
            <w:pPr>
              <w:pStyle w:val="af7"/>
              <w:numPr>
                <w:ilvl w:val="2"/>
                <w:numId w:val="6"/>
              </w:numPr>
              <w:spacing w:before="240" w:after="120" w:line="360" w:lineRule="auto"/>
              <w:ind w:left="580" w:right="0" w:hanging="580"/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</w:pPr>
            <w:r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 xml:space="preserve">Designed and developed web pages in </w:t>
            </w:r>
            <w:r w:rsidR="00E97A4F"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>WordPress</w:t>
            </w:r>
            <w:r w:rsidR="00ED3ADD"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 xml:space="preserve"> having fluent experience of </w:t>
            </w:r>
            <w:r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>HTML, CSS languages</w:t>
            </w:r>
          </w:p>
          <w:p w:rsidR="00ED3ADD" w:rsidRPr="000C4C34" w:rsidRDefault="00E973A6" w:rsidP="000C4C34">
            <w:pPr>
              <w:pStyle w:val="af7"/>
              <w:numPr>
                <w:ilvl w:val="2"/>
                <w:numId w:val="6"/>
              </w:numPr>
              <w:spacing w:before="240" w:after="120" w:line="360" w:lineRule="auto"/>
              <w:ind w:left="580" w:right="0" w:hanging="580"/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</w:pPr>
            <w:r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>Maintained existing applications and modified and delivered new applications.</w:t>
            </w:r>
          </w:p>
          <w:p w:rsidR="00AD4D64" w:rsidRPr="000C4C34" w:rsidRDefault="00ED3ADD" w:rsidP="000C4C34">
            <w:pPr>
              <w:pStyle w:val="af7"/>
              <w:numPr>
                <w:ilvl w:val="2"/>
                <w:numId w:val="6"/>
              </w:numPr>
              <w:spacing w:before="240" w:after="120" w:line="360" w:lineRule="auto"/>
              <w:ind w:left="580" w:right="0" w:hanging="580"/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</w:pPr>
            <w:r w:rsidRPr="000C4C34"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  <w:t>Worked with developers to correct issues with current applications.</w:t>
            </w:r>
          </w:p>
          <w:p w:rsidR="00AD4D64" w:rsidRPr="000C4C34" w:rsidRDefault="00AD4D64" w:rsidP="00ED3ADD">
            <w:pPr>
              <w:spacing w:before="240" w:after="120" w:line="360" w:lineRule="auto"/>
              <w:ind w:right="0"/>
              <w:rPr>
                <w:rFonts w:ascii="Tahoma" w:eastAsia="Times New Roman" w:hAnsi="Tahoma" w:cs="Tahoma"/>
                <w:color w:val="666666"/>
                <w:sz w:val="24"/>
                <w:szCs w:val="24"/>
                <w:lang w:eastAsia="ru-RU"/>
              </w:rPr>
            </w:pPr>
          </w:p>
        </w:tc>
      </w:tr>
    </w:tbl>
    <w:p w:rsidR="005D33D2" w:rsidRDefault="005D33D2">
      <w:pPr>
        <w:pStyle w:val="a7"/>
        <w:rPr>
          <w:sz w:val="20"/>
        </w:rPr>
      </w:pPr>
    </w:p>
    <w:p w:rsidR="00C63F66" w:rsidRPr="000C4C34" w:rsidRDefault="00243F9D">
      <w:pPr>
        <w:pStyle w:val="a7"/>
        <w:rPr>
          <w:b/>
          <w:sz w:val="24"/>
          <w:szCs w:val="24"/>
        </w:rPr>
      </w:pPr>
      <w:r w:rsidRPr="000C4C34">
        <w:rPr>
          <w:b/>
          <w:sz w:val="24"/>
          <w:szCs w:val="24"/>
        </w:rPr>
        <w:t>Education</w:t>
      </w:r>
    </w:p>
    <w:tbl>
      <w:tblPr>
        <w:tblStyle w:val="ResumeTable"/>
        <w:tblW w:w="5302" w:type="pct"/>
        <w:tblInd w:w="-284" w:type="dxa"/>
        <w:tblLook w:val="04A0" w:firstRow="1" w:lastRow="0" w:firstColumn="1" w:lastColumn="0" w:noHBand="0" w:noVBand="1"/>
        <w:tblDescription w:val="Education"/>
      </w:tblPr>
      <w:tblGrid>
        <w:gridCol w:w="2059"/>
        <w:gridCol w:w="7208"/>
      </w:tblGrid>
      <w:tr w:rsidR="00C63F66" w:rsidRPr="000C4C34" w:rsidTr="00243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5"/>
        </w:trPr>
        <w:tc>
          <w:tcPr>
            <w:tcW w:w="1111" w:type="pct"/>
          </w:tcPr>
          <w:p w:rsidR="00C63F66" w:rsidRPr="000C4C34" w:rsidRDefault="00C63F66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89" w:type="pct"/>
          </w:tcPr>
          <w:p w:rsidR="00C63F66" w:rsidRPr="000C4C34" w:rsidRDefault="00C63F66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C63F66" w:rsidRPr="000C4C34" w:rsidTr="00243F9D">
        <w:trPr>
          <w:trHeight w:val="466"/>
        </w:trPr>
        <w:tc>
          <w:tcPr>
            <w:tcW w:w="1111" w:type="pct"/>
          </w:tcPr>
          <w:p w:rsidR="00C63F66" w:rsidRPr="000C4C34" w:rsidRDefault="00E973A6">
            <w:pPr>
              <w:pStyle w:val="ae"/>
              <w:rPr>
                <w:sz w:val="24"/>
                <w:szCs w:val="24"/>
                <w:lang w:val="ru-RU"/>
              </w:rPr>
            </w:pPr>
            <w:r w:rsidRPr="000C4C34">
              <w:rPr>
                <w:sz w:val="24"/>
                <w:szCs w:val="24"/>
              </w:rPr>
              <w:t>Sep 2015</w:t>
            </w:r>
            <w:r w:rsidR="00243F9D" w:rsidRPr="000C4C34">
              <w:rPr>
                <w:sz w:val="24"/>
                <w:szCs w:val="24"/>
              </w:rPr>
              <w:t xml:space="preserve"> – Curr</w:t>
            </w:r>
            <w:bookmarkStart w:id="0" w:name="_GoBack"/>
            <w:bookmarkEnd w:id="0"/>
            <w:r w:rsidR="00243F9D" w:rsidRPr="000C4C34">
              <w:rPr>
                <w:sz w:val="24"/>
                <w:szCs w:val="24"/>
              </w:rPr>
              <w:t xml:space="preserve">ent </w:t>
            </w:r>
          </w:p>
        </w:tc>
        <w:tc>
          <w:tcPr>
            <w:tcW w:w="3889" w:type="pct"/>
          </w:tcPr>
          <w:p w:rsidR="00C63F66" w:rsidRPr="000C4C34" w:rsidRDefault="00E97A4F">
            <w:pPr>
              <w:pStyle w:val="a8"/>
              <w:rPr>
                <w:rStyle w:val="af0"/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>Bachelor of Computer Science and Engineering, </w:t>
            </w:r>
            <w:r w:rsidRPr="000C4C34">
              <w:rPr>
                <w:rStyle w:val="af0"/>
                <w:sz w:val="24"/>
                <w:szCs w:val="24"/>
              </w:rPr>
              <w:t>INHA UNIVERSITY IN TASHKENT</w:t>
            </w:r>
          </w:p>
          <w:p w:rsidR="006A2624" w:rsidRPr="000C4C34" w:rsidRDefault="00ED3ADD" w:rsidP="00ED3ADD">
            <w:pPr>
              <w:pStyle w:val="a8"/>
              <w:rPr>
                <w:rStyle w:val="af0"/>
                <w:b/>
                <w:i w:val="0"/>
                <w:sz w:val="24"/>
                <w:szCs w:val="24"/>
              </w:rPr>
            </w:pPr>
            <w:r w:rsidRPr="000C4C34">
              <w:rPr>
                <w:rStyle w:val="af0"/>
                <w:b/>
                <w:i w:val="0"/>
                <w:sz w:val="24"/>
                <w:szCs w:val="24"/>
              </w:rPr>
              <w:t xml:space="preserve">               </w:t>
            </w:r>
            <w:r w:rsidR="006A2624" w:rsidRPr="000C4C34">
              <w:rPr>
                <w:rStyle w:val="af0"/>
                <w:b/>
                <w:i w:val="0"/>
                <w:sz w:val="24"/>
                <w:szCs w:val="24"/>
              </w:rPr>
              <w:t>Created team/individual projects</w:t>
            </w:r>
          </w:p>
          <w:p w:rsidR="006A2624" w:rsidRPr="000C4C34" w:rsidRDefault="006A2624" w:rsidP="00ED3ADD">
            <w:pPr>
              <w:pStyle w:val="a8"/>
              <w:numPr>
                <w:ilvl w:val="2"/>
                <w:numId w:val="6"/>
              </w:numPr>
              <w:ind w:left="913" w:hanging="851"/>
              <w:rPr>
                <w:rStyle w:val="af0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0C4C34">
              <w:rPr>
                <w:rStyle w:val="af0"/>
                <w:sz w:val="24"/>
                <w:szCs w:val="24"/>
              </w:rPr>
              <w:t>Restaurant Management System</w:t>
            </w:r>
            <w:r w:rsidR="00377F88" w:rsidRPr="000C4C34">
              <w:rPr>
                <w:rStyle w:val="af0"/>
                <w:sz w:val="24"/>
                <w:szCs w:val="24"/>
              </w:rPr>
              <w:t>:  MVC application</w:t>
            </w:r>
            <w:r w:rsidRPr="000C4C34">
              <w:rPr>
                <w:rStyle w:val="af0"/>
                <w:sz w:val="24"/>
                <w:szCs w:val="24"/>
              </w:rPr>
              <w:t xml:space="preserve"> in </w:t>
            </w:r>
            <w:r w:rsidR="00377F88" w:rsidRPr="000C4C34">
              <w:rPr>
                <w:rStyle w:val="af0"/>
                <w:sz w:val="24"/>
                <w:szCs w:val="24"/>
              </w:rPr>
              <w:t>JavaFX using main java frameworks.</w:t>
            </w:r>
          </w:p>
          <w:p w:rsidR="006A2624" w:rsidRPr="000C4C34" w:rsidRDefault="006A2624" w:rsidP="00ED3ADD">
            <w:pPr>
              <w:pStyle w:val="a8"/>
              <w:numPr>
                <w:ilvl w:val="2"/>
                <w:numId w:val="6"/>
              </w:numPr>
              <w:ind w:left="913" w:hanging="851"/>
              <w:rPr>
                <w:rStyle w:val="af0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0C4C34">
              <w:rPr>
                <w:rStyle w:val="af0"/>
                <w:sz w:val="24"/>
                <w:szCs w:val="24"/>
              </w:rPr>
              <w:t xml:space="preserve">Object-Oriented-Programming project (Store Warehouse) in C++ which related to storing data, and data structure  </w:t>
            </w:r>
          </w:p>
          <w:p w:rsidR="00377F88" w:rsidRPr="000C4C34" w:rsidRDefault="00377F88" w:rsidP="00ED3ADD">
            <w:pPr>
              <w:pStyle w:val="a8"/>
              <w:numPr>
                <w:ilvl w:val="2"/>
                <w:numId w:val="6"/>
              </w:numPr>
              <w:ind w:left="913" w:hanging="851"/>
              <w:rPr>
                <w:sz w:val="24"/>
                <w:szCs w:val="24"/>
              </w:rPr>
            </w:pPr>
            <w:r w:rsidRPr="000C4C34">
              <w:rPr>
                <w:rStyle w:val="af0"/>
                <w:sz w:val="24"/>
                <w:szCs w:val="24"/>
              </w:rPr>
              <w:t xml:space="preserve">Inspirational and </w:t>
            </w:r>
            <w:r w:rsidR="00CF3B57" w:rsidRPr="000C4C34">
              <w:rPr>
                <w:rStyle w:val="af0"/>
                <w:sz w:val="24"/>
                <w:szCs w:val="24"/>
              </w:rPr>
              <w:t xml:space="preserve">qualitative </w:t>
            </w:r>
            <w:r w:rsidRPr="000C4C34">
              <w:rPr>
                <w:rStyle w:val="af0"/>
                <w:sz w:val="24"/>
                <w:szCs w:val="24"/>
              </w:rPr>
              <w:t xml:space="preserve">medias (videos) using video redactor – Adobe </w:t>
            </w:r>
            <w:r w:rsidR="00CF3B57" w:rsidRPr="000C4C34">
              <w:rPr>
                <w:rStyle w:val="af0"/>
                <w:sz w:val="24"/>
                <w:szCs w:val="24"/>
              </w:rPr>
              <w:t>Premier</w:t>
            </w:r>
          </w:p>
        </w:tc>
      </w:tr>
      <w:sdt>
        <w:sdtPr>
          <w:rPr>
            <w:sz w:val="24"/>
            <w:szCs w:val="24"/>
            <w:lang w:val="ru-RU"/>
          </w:rPr>
          <w:id w:val="1945648944"/>
        </w:sdtPr>
        <w:sdtEndPr/>
        <w:sdtContent>
          <w:sdt>
            <w:sdtPr>
              <w:rPr>
                <w:sz w:val="24"/>
                <w:szCs w:val="24"/>
                <w:lang w:val="ru-RU"/>
              </w:rPr>
              <w:id w:val="1768577862"/>
              <w:placeholder>
                <w:docPart w:val="C7A62846CDB44A96A481F7A71C502CF1"/>
              </w:placeholder>
            </w:sdtPr>
            <w:sdtEndPr/>
            <w:sdtContent>
              <w:tr w:rsidR="00C63F66" w:rsidRPr="000C4C34" w:rsidTr="00243F9D">
                <w:trPr>
                  <w:trHeight w:val="443"/>
                </w:trPr>
                <w:tc>
                  <w:tcPr>
                    <w:tcW w:w="1111" w:type="pct"/>
                  </w:tcPr>
                  <w:p w:rsidR="00C63F66" w:rsidRPr="000C4C34" w:rsidRDefault="00E97A4F">
                    <w:pPr>
                      <w:pStyle w:val="ae"/>
                      <w:rPr>
                        <w:sz w:val="24"/>
                        <w:szCs w:val="24"/>
                        <w:lang w:val="ru-RU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>Aug 2014 – July 2015</w:t>
                    </w:r>
                  </w:p>
                </w:tc>
                <w:tc>
                  <w:tcPr>
                    <w:tcW w:w="3889" w:type="pct"/>
                  </w:tcPr>
                  <w:p w:rsidR="00CF3B57" w:rsidRPr="000C4C34" w:rsidRDefault="00E97A4F">
                    <w:pPr>
                      <w:pStyle w:val="a8"/>
                      <w:rPr>
                        <w:rStyle w:val="af0"/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 xml:space="preserve">High School Diploma, </w:t>
                    </w:r>
                    <w:r w:rsidR="00887EDD" w:rsidRPr="000C4C34">
                      <w:rPr>
                        <w:rStyle w:val="af0"/>
                        <w:sz w:val="24"/>
                        <w:szCs w:val="24"/>
                      </w:rPr>
                      <w:t>PRE-UNIVERSITY COURSES AT IUT</w:t>
                    </w:r>
                  </w:p>
                  <w:p w:rsidR="00C63F66" w:rsidRPr="000C4C34" w:rsidRDefault="00C63F66" w:rsidP="00AD4D64">
                    <w:pPr>
                      <w:pStyle w:val="a8"/>
                      <w:ind w:left="2160"/>
                      <w:rPr>
                        <w:sz w:val="24"/>
                        <w:szCs w:val="24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24"/>
            <w:szCs w:val="24"/>
            <w:lang w:val="ru-RU"/>
          </w:rPr>
          <w:id w:val="-137887975"/>
        </w:sdtPr>
        <w:sdtContent>
          <w:sdt>
            <w:sdtPr>
              <w:rPr>
                <w:sz w:val="24"/>
                <w:szCs w:val="24"/>
                <w:lang w:val="ru-RU"/>
              </w:rPr>
              <w:id w:val="-785973961"/>
              <w:placeholder>
                <w:docPart w:val="B0DE04FCE2E945B3B8289713BD762CB8"/>
              </w:placeholder>
            </w:sdtPr>
            <w:sdtContent>
              <w:tr w:rsidR="00243F9D" w:rsidRPr="000C4C34" w:rsidTr="00243F9D">
                <w:trPr>
                  <w:trHeight w:val="764"/>
                </w:trPr>
                <w:tc>
                  <w:tcPr>
                    <w:tcW w:w="1111" w:type="pct"/>
                  </w:tcPr>
                  <w:p w:rsidR="00243F9D" w:rsidRPr="000C4C34" w:rsidRDefault="00243F9D" w:rsidP="00243F9D">
                    <w:pPr>
                      <w:pStyle w:val="ae"/>
                      <w:rPr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>Sep 2012 – June 2015</w:t>
                    </w:r>
                  </w:p>
                </w:tc>
                <w:tc>
                  <w:tcPr>
                    <w:tcW w:w="3889" w:type="pct"/>
                  </w:tcPr>
                  <w:p w:rsidR="00243F9D" w:rsidRPr="000C4C34" w:rsidRDefault="00243F9D" w:rsidP="00243F9D">
                    <w:pPr>
                      <w:pStyle w:val="a8"/>
                      <w:rPr>
                        <w:sz w:val="24"/>
                        <w:szCs w:val="24"/>
                      </w:rPr>
                    </w:pPr>
                    <w:r w:rsidRPr="000C4C34">
                      <w:rPr>
                        <w:sz w:val="24"/>
                        <w:szCs w:val="24"/>
                      </w:rPr>
                      <w:t>High School Diploma,</w:t>
                    </w:r>
                    <w:r w:rsidRPr="000C4C34">
                      <w:rPr>
                        <w:sz w:val="24"/>
                        <w:szCs w:val="24"/>
                      </w:rPr>
                      <w:t xml:space="preserve"> </w:t>
                    </w:r>
                    <w:r w:rsidRPr="000C4C34">
                      <w:rPr>
                        <w:rStyle w:val="af0"/>
                        <w:sz w:val="24"/>
                        <w:szCs w:val="24"/>
                      </w:rPr>
                      <w:t xml:space="preserve">Academic Lyceum under Tashkent Architecture-Construction   Institute </w:t>
                    </w:r>
                  </w:p>
                </w:tc>
              </w:tr>
            </w:sdtContent>
          </w:sdt>
        </w:sdtContent>
      </w:sdt>
    </w:tbl>
    <w:p w:rsidR="00243F9D" w:rsidRPr="000C4C34" w:rsidRDefault="00243F9D" w:rsidP="00243F9D">
      <w:pPr>
        <w:pStyle w:val="a7"/>
        <w:rPr>
          <w:b/>
          <w:sz w:val="24"/>
          <w:szCs w:val="24"/>
        </w:rPr>
      </w:pPr>
      <w:r w:rsidRPr="000C4C34">
        <w:rPr>
          <w:b/>
          <w:sz w:val="24"/>
          <w:szCs w:val="24"/>
        </w:rPr>
        <w:t>certifications</w:t>
      </w:r>
    </w:p>
    <w:tbl>
      <w:tblPr>
        <w:tblStyle w:val="ResumeTable"/>
        <w:tblW w:w="4480" w:type="pct"/>
        <w:tblInd w:w="-284" w:type="dxa"/>
        <w:tblLook w:val="04A0" w:firstRow="1" w:lastRow="0" w:firstColumn="1" w:lastColumn="0" w:noHBand="0" w:noVBand="1"/>
        <w:tblDescription w:val="Education"/>
      </w:tblPr>
      <w:tblGrid>
        <w:gridCol w:w="20"/>
        <w:gridCol w:w="7810"/>
      </w:tblGrid>
      <w:tr w:rsidR="00DE5242" w:rsidRPr="000C4C34" w:rsidTr="00DE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2"/>
        </w:trPr>
        <w:tc>
          <w:tcPr>
            <w:tcW w:w="13" w:type="pct"/>
          </w:tcPr>
          <w:p w:rsidR="00243F9D" w:rsidRPr="000C4C34" w:rsidRDefault="00243F9D" w:rsidP="00013A09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87" w:type="pct"/>
          </w:tcPr>
          <w:p w:rsidR="00243F9D" w:rsidRPr="000C4C34" w:rsidRDefault="00243F9D" w:rsidP="00013A09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DE5242" w:rsidRPr="000C4C34" w:rsidTr="00DE5242">
        <w:trPr>
          <w:trHeight w:val="567"/>
        </w:trPr>
        <w:tc>
          <w:tcPr>
            <w:tcW w:w="13" w:type="pct"/>
          </w:tcPr>
          <w:p w:rsidR="00243F9D" w:rsidRPr="000C4C34" w:rsidRDefault="00243F9D" w:rsidP="00013A09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4987" w:type="pct"/>
          </w:tcPr>
          <w:p w:rsidR="00DE5242" w:rsidRPr="000C4C34" w:rsidRDefault="00DE5242" w:rsidP="005D33D2">
            <w:pPr>
              <w:pStyle w:val="a8"/>
              <w:numPr>
                <w:ilvl w:val="2"/>
                <w:numId w:val="6"/>
              </w:numPr>
              <w:ind w:left="2967" w:hanging="851"/>
              <w:rPr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>Founder’s Grant as a recipient in the list of top 10 excellence students in the entrance exam of IUT</w:t>
            </w:r>
          </w:p>
          <w:p w:rsidR="00243F9D" w:rsidRPr="000C4C34" w:rsidRDefault="00DE5242" w:rsidP="005D33D2">
            <w:pPr>
              <w:pStyle w:val="a8"/>
              <w:numPr>
                <w:ilvl w:val="2"/>
                <w:numId w:val="6"/>
              </w:numPr>
              <w:ind w:left="2967" w:hanging="851"/>
              <w:rPr>
                <w:sz w:val="24"/>
                <w:szCs w:val="24"/>
              </w:rPr>
            </w:pPr>
            <w:r w:rsidRPr="000C4C34">
              <w:rPr>
                <w:sz w:val="24"/>
                <w:szCs w:val="24"/>
              </w:rPr>
              <w:t xml:space="preserve">Two times awarded with high GPA 3.5/4.5 in the Dean’s List </w:t>
            </w:r>
            <w:r w:rsidR="00AD4D64" w:rsidRPr="000C4C34">
              <w:rPr>
                <w:sz w:val="24"/>
                <w:szCs w:val="24"/>
              </w:rPr>
              <w:t>(IUT)</w:t>
            </w:r>
          </w:p>
        </w:tc>
      </w:tr>
    </w:tbl>
    <w:p w:rsidR="00C63F66" w:rsidRPr="006A2624" w:rsidRDefault="00C63F66"/>
    <w:sectPr w:rsidR="00C63F66" w:rsidRPr="006A2624" w:rsidSect="00D404D3">
      <w:footerReference w:type="default" r:id="rId11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57" w:rsidRDefault="00376A57">
      <w:pPr>
        <w:spacing w:after="0"/>
      </w:pPr>
      <w:r>
        <w:separator/>
      </w:r>
    </w:p>
    <w:p w:rsidR="00376A57" w:rsidRDefault="00376A57"/>
  </w:endnote>
  <w:endnote w:type="continuationSeparator" w:id="0">
    <w:p w:rsidR="00376A57" w:rsidRDefault="00376A57">
      <w:pPr>
        <w:spacing w:after="0"/>
      </w:pPr>
      <w:r>
        <w:continuationSeparator/>
      </w:r>
    </w:p>
    <w:p w:rsidR="00376A57" w:rsidRDefault="00376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F66" w:rsidRDefault="00921AFE">
    <w:pPr>
      <w:pStyle w:val="ab"/>
    </w:pPr>
    <w:r w:rsidRPr="00921AFE">
      <w:t>Стр.</w:t>
    </w:r>
    <w:r w:rsidR="00426B9E">
      <w:t xml:space="preserve"> </w:t>
    </w:r>
    <w:r w:rsidR="00426B9E">
      <w:rPr>
        <w:noProof w:val="0"/>
      </w:rPr>
      <w:fldChar w:fldCharType="begin"/>
    </w:r>
    <w:r w:rsidR="00426B9E">
      <w:instrText xml:space="preserve"> PAGE   \* MERGEFORMAT </w:instrText>
    </w:r>
    <w:r w:rsidR="00426B9E">
      <w:rPr>
        <w:noProof w:val="0"/>
      </w:rPr>
      <w:fldChar w:fldCharType="separate"/>
    </w:r>
    <w:r w:rsidR="000C4C34">
      <w:t>2</w:t>
    </w:r>
    <w:r w:rsidR="00426B9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57" w:rsidRDefault="00376A57">
      <w:pPr>
        <w:spacing w:after="0"/>
      </w:pPr>
      <w:r>
        <w:separator/>
      </w:r>
    </w:p>
    <w:p w:rsidR="00376A57" w:rsidRDefault="00376A57"/>
  </w:footnote>
  <w:footnote w:type="continuationSeparator" w:id="0">
    <w:p w:rsidR="00376A57" w:rsidRDefault="00376A57">
      <w:pPr>
        <w:spacing w:after="0"/>
      </w:pPr>
      <w:r>
        <w:continuationSeparator/>
      </w:r>
    </w:p>
    <w:p w:rsidR="00376A57" w:rsidRDefault="00376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4D7752"/>
    <w:multiLevelType w:val="hybridMultilevel"/>
    <w:tmpl w:val="EE5003EA"/>
    <w:lvl w:ilvl="0" w:tplc="49B40318">
      <w:start w:val="8"/>
      <w:numFmt w:val="bullet"/>
      <w:lvlText w:val="-"/>
      <w:lvlJc w:val="left"/>
      <w:pPr>
        <w:ind w:left="58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" w15:restartNumberingAfterBreak="0">
    <w:nsid w:val="39995CE2"/>
    <w:multiLevelType w:val="multilevel"/>
    <w:tmpl w:val="D23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01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12BA3"/>
    <w:multiLevelType w:val="multilevel"/>
    <w:tmpl w:val="A27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8E"/>
    <w:rsid w:val="000019BE"/>
    <w:rsid w:val="000C4C34"/>
    <w:rsid w:val="00147AD7"/>
    <w:rsid w:val="001924FB"/>
    <w:rsid w:val="001B556D"/>
    <w:rsid w:val="00243F9D"/>
    <w:rsid w:val="002E07A2"/>
    <w:rsid w:val="00376A57"/>
    <w:rsid w:val="00377F88"/>
    <w:rsid w:val="00426B9E"/>
    <w:rsid w:val="00551A8E"/>
    <w:rsid w:val="005D33D2"/>
    <w:rsid w:val="006A2624"/>
    <w:rsid w:val="00743796"/>
    <w:rsid w:val="007B5048"/>
    <w:rsid w:val="007E1B73"/>
    <w:rsid w:val="007E2767"/>
    <w:rsid w:val="00887EDD"/>
    <w:rsid w:val="008F38B1"/>
    <w:rsid w:val="00921AFE"/>
    <w:rsid w:val="00AD4D64"/>
    <w:rsid w:val="00B0529F"/>
    <w:rsid w:val="00B754B7"/>
    <w:rsid w:val="00BA0110"/>
    <w:rsid w:val="00BA0196"/>
    <w:rsid w:val="00C0226B"/>
    <w:rsid w:val="00C63F66"/>
    <w:rsid w:val="00CD7B86"/>
    <w:rsid w:val="00CF3B57"/>
    <w:rsid w:val="00D404D3"/>
    <w:rsid w:val="00D45CE6"/>
    <w:rsid w:val="00DC6232"/>
    <w:rsid w:val="00DE5242"/>
    <w:rsid w:val="00E973A6"/>
    <w:rsid w:val="00E97A4F"/>
    <w:rsid w:val="00ED3ADD"/>
    <w:rsid w:val="00F70BF0"/>
    <w:rsid w:val="00F74C5F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75CC"/>
  <w15:docId w15:val="{29DEC281-55B4-4DCD-BB65-43E55479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Заголовок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a2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  <w:style w:type="character" w:styleId="af4">
    <w:name w:val="Hyperlink"/>
    <w:basedOn w:val="a1"/>
    <w:uiPriority w:val="99"/>
    <w:unhideWhenUsed/>
    <w:rsid w:val="00B0529F"/>
    <w:rPr>
      <w:color w:val="5F5F5F" w:themeColor="hyperlink"/>
      <w:u w:val="single"/>
    </w:rPr>
  </w:style>
  <w:style w:type="character" w:styleId="af5">
    <w:name w:val="Mention"/>
    <w:basedOn w:val="a1"/>
    <w:uiPriority w:val="99"/>
    <w:semiHidden/>
    <w:unhideWhenUsed/>
    <w:rsid w:val="00B0529F"/>
    <w:rPr>
      <w:color w:val="2B579A"/>
      <w:shd w:val="clear" w:color="auto" w:fill="E6E6E6"/>
    </w:rPr>
  </w:style>
  <w:style w:type="character" w:styleId="af6">
    <w:name w:val="FollowedHyperlink"/>
    <w:basedOn w:val="a1"/>
    <w:uiPriority w:val="99"/>
    <w:semiHidden/>
    <w:unhideWhenUsed/>
    <w:rsid w:val="00B0529F"/>
    <w:rPr>
      <w:color w:val="919191" w:themeColor="followedHyperlink"/>
      <w:u w:val="single"/>
    </w:rPr>
  </w:style>
  <w:style w:type="paragraph" w:styleId="af7">
    <w:name w:val="List Paragraph"/>
    <w:basedOn w:val="a0"/>
    <w:uiPriority w:val="34"/>
    <w:qFormat/>
    <w:rsid w:val="00ED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shoxrux1996-001-site1.itempurl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shohrux.shomaxmudov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4;&#1086;&#1093;&#1088;&#1091;&#1093;\AppData\Roaming\Microsoft\Templates\&#1056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A62846CDB44A96A481F7A71C502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086EB-D6F9-444A-9F98-9E1EE00AC8C1}"/>
      </w:docPartPr>
      <w:docPartBody>
        <w:p w:rsidR="007F6763" w:rsidRDefault="00E46414">
          <w:pPr>
            <w:pStyle w:val="C7A62846CDB44A96A481F7A71C502CF1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CA477DA4524B7BB4E21FDE8E4C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50814-B440-4C79-A48C-96A6B43900B9}"/>
      </w:docPartPr>
      <w:docPartBody>
        <w:p w:rsidR="007F6763" w:rsidRDefault="000B50FC" w:rsidP="000B50FC">
          <w:pPr>
            <w:pStyle w:val="A3CA477DA4524B7BB4E21FDE8E4C4BB7"/>
          </w:pPr>
          <w:r w:rsidRPr="00D404D3">
            <w:t>[Ваше имя]</w:t>
          </w:r>
        </w:p>
      </w:docPartBody>
    </w:docPart>
    <w:docPart>
      <w:docPartPr>
        <w:name w:val="B0DE04FCE2E945B3B8289713BD762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2ED9-A890-49BD-9B45-8C606B9BA8BD}"/>
      </w:docPartPr>
      <w:docPartBody>
        <w:p w:rsidR="00000000" w:rsidRDefault="007F6763" w:rsidP="007F6763">
          <w:pPr>
            <w:pStyle w:val="B0DE04FCE2E945B3B8289713BD762CB8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584505F1984036BCEDEE8289D02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6B3D4D-925D-4F30-A9A4-CD9162075CCF}"/>
      </w:docPartPr>
      <w:docPartBody>
        <w:p w:rsidR="00000000" w:rsidRDefault="007F6763" w:rsidP="007F6763">
          <w:pPr>
            <w:pStyle w:val="84584505F1984036BCEDEE8289D020F9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BF0CF8E1014612BF34F54EDB71F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13E70-07A6-4FA3-9158-9589476E8688}"/>
      </w:docPartPr>
      <w:docPartBody>
        <w:p w:rsidR="00000000" w:rsidRDefault="007F6763" w:rsidP="007F6763">
          <w:pPr>
            <w:pStyle w:val="34BF0CF8E1014612BF34F54EDB71F26C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FC"/>
    <w:rsid w:val="000B50FC"/>
    <w:rsid w:val="007F6763"/>
    <w:rsid w:val="00E46414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745B7F786947F096A8DBC4EDFF2985">
    <w:name w:val="8D745B7F786947F096A8DBC4EDFF2985"/>
  </w:style>
  <w:style w:type="paragraph" w:customStyle="1" w:styleId="82D9663296B74CF2A25257EEE946B60E">
    <w:name w:val="82D9663296B74CF2A25257EEE946B60E"/>
  </w:style>
  <w:style w:type="paragraph" w:customStyle="1" w:styleId="5977D9822DF44FEA90495F2CF28690EF">
    <w:name w:val="5977D9822DF44FEA90495F2CF28690EF"/>
  </w:style>
  <w:style w:type="paragraph" w:customStyle="1" w:styleId="AD4C607C9D204743B0A8E35085D6F397">
    <w:name w:val="AD4C607C9D204743B0A8E35085D6F397"/>
  </w:style>
  <w:style w:type="paragraph" w:customStyle="1" w:styleId="B7EA62ED3EE74C2793DDA22EC36F1BAD">
    <w:name w:val="B7EA62ED3EE74C2793DDA22EC36F1BAD"/>
  </w:style>
  <w:style w:type="paragraph" w:customStyle="1" w:styleId="B20194D2A0964D54880B158B68A0E76A">
    <w:name w:val="B20194D2A0964D54880B158B68A0E76A"/>
  </w:style>
  <w:style w:type="character" w:styleId="a3">
    <w:name w:val="Placeholder Text"/>
    <w:basedOn w:val="a0"/>
    <w:uiPriority w:val="99"/>
    <w:semiHidden/>
    <w:rsid w:val="007F6763"/>
    <w:rPr>
      <w:color w:val="808080"/>
    </w:rPr>
  </w:style>
  <w:style w:type="paragraph" w:customStyle="1" w:styleId="C7A62846CDB44A96A481F7A71C502CF1">
    <w:name w:val="C7A62846CDB44A96A481F7A71C502CF1"/>
  </w:style>
  <w:style w:type="paragraph" w:customStyle="1" w:styleId="0156102C0A6E4AFDB1EC00F42ED06A00">
    <w:name w:val="0156102C0A6E4AFDB1EC00F42ED06A00"/>
  </w:style>
  <w:style w:type="paragraph" w:customStyle="1" w:styleId="2BD9C5978A89415CB546F3C5C3420B6A">
    <w:name w:val="2BD9C5978A89415CB546F3C5C3420B6A"/>
  </w:style>
  <w:style w:type="paragraph" w:customStyle="1" w:styleId="D38B70059A594433B6888204C9F810E8">
    <w:name w:val="D38B70059A594433B6888204C9F810E8"/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F50DBF3459E94B91A11264F7E878D01E">
    <w:name w:val="F50DBF3459E94B91A11264F7E878D01E"/>
  </w:style>
  <w:style w:type="paragraph" w:customStyle="1" w:styleId="22C760787BC2482FB267DE5C66DCA892">
    <w:name w:val="22C760787BC2482FB267DE5C66DCA892"/>
  </w:style>
  <w:style w:type="paragraph" w:customStyle="1" w:styleId="8009B02576C54B428DE583FA3D08CAE3">
    <w:name w:val="8009B02576C54B428DE583FA3D08CAE3"/>
  </w:style>
  <w:style w:type="paragraph" w:customStyle="1" w:styleId="5740FC99222347B2B2741A57A1B198E0">
    <w:name w:val="5740FC99222347B2B2741A57A1B198E0"/>
  </w:style>
  <w:style w:type="paragraph" w:customStyle="1" w:styleId="AAABB0383EC14465A230A1454F29CDAA">
    <w:name w:val="AAABB0383EC14465A230A1454F29CDAA"/>
  </w:style>
  <w:style w:type="paragraph" w:customStyle="1" w:styleId="63EDF2FC1E10485FAC2D076911231377">
    <w:name w:val="63EDF2FC1E10485FAC2D076911231377"/>
    <w:rsid w:val="000B50FC"/>
  </w:style>
  <w:style w:type="paragraph" w:customStyle="1" w:styleId="A3CA477DA4524B7BB4E21FDE8E4C4BB7">
    <w:name w:val="A3CA477DA4524B7BB4E21FDE8E4C4BB7"/>
    <w:rsid w:val="000B50FC"/>
  </w:style>
  <w:style w:type="paragraph" w:customStyle="1" w:styleId="5ECA2600D3DA476FBB57EBEE56639DF0">
    <w:name w:val="5ECA2600D3DA476FBB57EBEE56639DF0"/>
    <w:rsid w:val="007F6763"/>
  </w:style>
  <w:style w:type="paragraph" w:customStyle="1" w:styleId="B0DE04FCE2E945B3B8289713BD762CB8">
    <w:name w:val="B0DE04FCE2E945B3B8289713BD762CB8"/>
    <w:rsid w:val="007F6763"/>
  </w:style>
  <w:style w:type="paragraph" w:customStyle="1" w:styleId="A99F2A7BE1934A3FBA3F7DC25D481A9B">
    <w:name w:val="A99F2A7BE1934A3FBA3F7DC25D481A9B"/>
    <w:rsid w:val="007F6763"/>
  </w:style>
  <w:style w:type="paragraph" w:customStyle="1" w:styleId="F6621663B733434B9301723176020CB9">
    <w:name w:val="F6621663B733434B9301723176020CB9"/>
    <w:rsid w:val="007F6763"/>
  </w:style>
  <w:style w:type="paragraph" w:customStyle="1" w:styleId="84584505F1984036BCEDEE8289D020F9">
    <w:name w:val="84584505F1984036BCEDEE8289D020F9"/>
    <w:rsid w:val="007F6763"/>
  </w:style>
  <w:style w:type="paragraph" w:customStyle="1" w:styleId="63025A6D7766459FACD9E9292922347A">
    <w:name w:val="63025A6D7766459FACD9E9292922347A"/>
    <w:rsid w:val="007F6763"/>
  </w:style>
  <w:style w:type="paragraph" w:customStyle="1" w:styleId="70F955012F02446FB3E5F7297B765AAF">
    <w:name w:val="70F955012F02446FB3E5F7297B765AAF"/>
    <w:rsid w:val="007F6763"/>
  </w:style>
  <w:style w:type="paragraph" w:customStyle="1" w:styleId="C2FFBDE520AE41BF877B0F2D664B9F66">
    <w:name w:val="C2FFBDE520AE41BF877B0F2D664B9F66"/>
    <w:rsid w:val="007F6763"/>
  </w:style>
  <w:style w:type="paragraph" w:customStyle="1" w:styleId="F0C206CE80444844AAFEE0B70A050255">
    <w:name w:val="F0C206CE80444844AAFEE0B70A050255"/>
    <w:rsid w:val="007F6763"/>
  </w:style>
  <w:style w:type="paragraph" w:customStyle="1" w:styleId="34BF0CF8E1014612BF34F54EDB71F26C">
    <w:name w:val="34BF0CF8E1014612BF34F54EDB71F26C"/>
    <w:rsid w:val="007F6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869EA-93A8-43B0-8EB3-E338CE9D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</Template>
  <TotalTime>352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Shokhrukh Shomakhmudov</dc:creator>
  <cp:keywords/>
  <cp:lastModifiedBy>Шохрух</cp:lastModifiedBy>
  <cp:revision>5</cp:revision>
  <dcterms:created xsi:type="dcterms:W3CDTF">2017-02-18T17:53:00Z</dcterms:created>
  <dcterms:modified xsi:type="dcterms:W3CDTF">2017-02-19T11:10:00Z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